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38" w:rsidRPr="00885AAF" w:rsidRDefault="00121638" w:rsidP="00E52726">
      <w:pPr>
        <w:jc w:val="center"/>
        <w:rPr>
          <w:rFonts w:ascii="Arial" w:hAnsi="Arial"/>
          <w:b/>
          <w:sz w:val="40"/>
          <w:szCs w:val="40"/>
          <w:u w:val="single"/>
        </w:rPr>
      </w:pPr>
      <w:proofErr w:type="spellStart"/>
      <w:r w:rsidRPr="00885AAF">
        <w:rPr>
          <w:rFonts w:ascii="Arial" w:hAnsi="Arial"/>
          <w:b/>
          <w:sz w:val="40"/>
          <w:szCs w:val="40"/>
          <w:u w:val="single"/>
        </w:rPr>
        <w:t>Kuppala</w:t>
      </w:r>
      <w:proofErr w:type="spellEnd"/>
      <w:r w:rsidR="004A4668" w:rsidRPr="00885AAF">
        <w:rPr>
          <w:rFonts w:ascii="Arial" w:hAnsi="Arial"/>
          <w:b/>
          <w:sz w:val="40"/>
          <w:szCs w:val="40"/>
          <w:u w:val="single"/>
        </w:rPr>
        <w:t xml:space="preserve"> </w:t>
      </w:r>
      <w:r w:rsidRPr="00885AAF">
        <w:rPr>
          <w:rFonts w:ascii="Arial" w:hAnsi="Arial"/>
          <w:b/>
          <w:sz w:val="40"/>
          <w:szCs w:val="40"/>
          <w:u w:val="single"/>
        </w:rPr>
        <w:t xml:space="preserve">Naga </w:t>
      </w:r>
      <w:proofErr w:type="spellStart"/>
      <w:r w:rsidRPr="00885AAF">
        <w:rPr>
          <w:rFonts w:ascii="Arial" w:hAnsi="Arial"/>
          <w:b/>
          <w:sz w:val="40"/>
          <w:szCs w:val="40"/>
          <w:u w:val="single"/>
        </w:rPr>
        <w:t>Lochan</w:t>
      </w:r>
      <w:bookmarkStart w:id="0" w:name="_GoBack"/>
      <w:bookmarkEnd w:id="0"/>
      <w:proofErr w:type="spellEnd"/>
    </w:p>
    <w:p w:rsidR="00394A6D" w:rsidRPr="00885AAF" w:rsidRDefault="004A4668" w:rsidP="00FA0991">
      <w:pPr>
        <w:spacing w:after="0"/>
        <w:jc w:val="center"/>
        <w:textAlignment w:val="baseline"/>
        <w:rPr>
          <w:rFonts w:ascii="Arial" w:hAnsi="Arial"/>
        </w:rPr>
      </w:pPr>
      <w:proofErr w:type="spellStart"/>
      <w:proofErr w:type="gramStart"/>
      <w:r w:rsidRPr="00885AAF">
        <w:rPr>
          <w:rFonts w:ascii="Arial" w:hAnsi="Arial"/>
        </w:rPr>
        <w:t>Medipally</w:t>
      </w:r>
      <w:proofErr w:type="spellEnd"/>
      <w:r w:rsidRPr="00885AAF">
        <w:rPr>
          <w:rFonts w:ascii="Arial" w:hAnsi="Arial"/>
        </w:rPr>
        <w:t xml:space="preserve"> ,</w:t>
      </w:r>
      <w:proofErr w:type="gramEnd"/>
      <w:r w:rsidRPr="00885AAF">
        <w:rPr>
          <w:rFonts w:ascii="Arial" w:hAnsi="Arial"/>
        </w:rPr>
        <w:t xml:space="preserve"> Hyderab</w:t>
      </w:r>
      <w:r w:rsidRPr="00885AAF">
        <w:rPr>
          <w:rFonts w:ascii="Arial" w:hAnsi="Arial"/>
        </w:rPr>
        <w:t xml:space="preserve">ad </w:t>
      </w:r>
      <w:r w:rsidRPr="00885AAF">
        <w:rPr>
          <w:rFonts w:ascii="Arial" w:hAnsi="Arial"/>
        </w:rPr>
        <w:t>-</w:t>
      </w:r>
      <w:r w:rsidRPr="00885AAF">
        <w:rPr>
          <w:rFonts w:ascii="Arial" w:hAnsi="Arial"/>
        </w:rPr>
        <w:t>50098</w:t>
      </w:r>
      <w:r w:rsidR="007D00B3" w:rsidRPr="00885AAF">
        <w:rPr>
          <w:rFonts w:ascii="Arial" w:hAnsi="Arial"/>
        </w:rPr>
        <w:t> | </w:t>
      </w:r>
      <w:r w:rsidRPr="00885AAF">
        <w:rPr>
          <w:rFonts w:ascii="Arial" w:hAnsi="Arial"/>
        </w:rPr>
        <w:t>8179230240</w:t>
      </w:r>
      <w:r w:rsidRPr="00885AAF">
        <w:rPr>
          <w:rFonts w:ascii="Arial" w:hAnsi="Arial"/>
        </w:rPr>
        <w:t> |</w:t>
      </w:r>
      <w:r w:rsidRPr="00885AAF">
        <w:rPr>
          <w:rFonts w:ascii="Arial" w:hAnsi="Arial"/>
        </w:rPr>
        <w:t xml:space="preserve"> lochankuppala@gmail.com</w:t>
      </w:r>
    </w:p>
    <w:sdt>
      <w:sdtPr>
        <w:rPr>
          <w:rFonts w:ascii="Arial" w:hAnsi="Arial"/>
        </w:rPr>
        <w:alias w:val="Objective:"/>
        <w:tag w:val="Objective:"/>
        <w:id w:val="-736782104"/>
        <w:placeholder>
          <w:docPart w:val="F21DB2C5BD5345F9A7DE464BF172E558"/>
        </w:placeholder>
        <w:temporary/>
        <w:showingPlcHdr/>
        <w15:appearance w15:val="hidden"/>
      </w:sdtPr>
      <w:sdtEndPr/>
      <w:sdtContent>
        <w:p w:rsidR="00394A6D" w:rsidRPr="00885AAF" w:rsidRDefault="007D00B3">
          <w:pPr>
            <w:pStyle w:val="Heading1"/>
            <w:rPr>
              <w:rFonts w:ascii="Arial" w:hAnsi="Arial"/>
            </w:rPr>
          </w:pPr>
          <w:r w:rsidRPr="00885AAF">
            <w:rPr>
              <w:rFonts w:ascii="Arial" w:hAnsi="Arial"/>
            </w:rPr>
            <w:t>Objective</w:t>
          </w:r>
        </w:p>
      </w:sdtContent>
    </w:sdt>
    <w:p w:rsidR="00394A6D" w:rsidRPr="00885AAF" w:rsidRDefault="004A4668" w:rsidP="00DD4208">
      <w:pPr>
        <w:pStyle w:val="ListBullet"/>
        <w:rPr>
          <w:rFonts w:ascii="Arial" w:hAnsi="Arial"/>
        </w:rPr>
      </w:pPr>
      <w:r w:rsidRPr="00885AAF">
        <w:rPr>
          <w:rFonts w:ascii="Arial" w:hAnsi="Arial"/>
        </w:rPr>
        <w:t xml:space="preserve">Aspiring Data Analyst with strong analytical, </w:t>
      </w:r>
      <w:proofErr w:type="gramStart"/>
      <w:r w:rsidRPr="00885AAF">
        <w:rPr>
          <w:rFonts w:ascii="Arial" w:hAnsi="Arial"/>
        </w:rPr>
        <w:t>technical,</w:t>
      </w:r>
      <w:proofErr w:type="gramEnd"/>
      <w:r w:rsidRPr="00885AAF">
        <w:rPr>
          <w:rFonts w:ascii="Arial" w:hAnsi="Arial"/>
        </w:rPr>
        <w:t xml:space="preserve"> and communication skills. Eager to derive actionable insights from data to support business decisions</w:t>
      </w:r>
      <w:r w:rsidR="00796188" w:rsidRPr="00885AAF">
        <w:rPr>
          <w:rFonts w:ascii="Arial" w:hAnsi="Arial"/>
        </w:rPr>
        <w:t>.</w:t>
      </w:r>
    </w:p>
    <w:sdt>
      <w:sdtPr>
        <w:rPr>
          <w:rFonts w:ascii="Arial" w:hAnsi="Arial"/>
        </w:rPr>
        <w:alias w:val="Education:"/>
        <w:tag w:val="Education:"/>
        <w:id w:val="1513793667"/>
        <w:placeholder>
          <w:docPart w:val="517695F6709945D594A78BF999FF7987"/>
        </w:placeholder>
        <w:temporary/>
        <w:showingPlcHdr/>
        <w15:appearance w15:val="hidden"/>
      </w:sdtPr>
      <w:sdtEndPr/>
      <w:sdtContent>
        <w:p w:rsidR="00394A6D" w:rsidRPr="00885AAF" w:rsidRDefault="007D00B3">
          <w:pPr>
            <w:pStyle w:val="Heading1"/>
            <w:rPr>
              <w:rFonts w:ascii="Arial" w:hAnsi="Arial"/>
            </w:rPr>
          </w:pPr>
          <w:r w:rsidRPr="00885AAF">
            <w:rPr>
              <w:rFonts w:ascii="Arial" w:hAnsi="Arial"/>
            </w:rPr>
            <w:t>Education</w:t>
          </w:r>
        </w:p>
      </w:sdtContent>
    </w:sdt>
    <w:p w:rsidR="00796188" w:rsidRPr="00885AAF" w:rsidRDefault="00796188" w:rsidP="00796188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  <w:proofErr w:type="spellStart"/>
      <w:r w:rsidRPr="00885AAF">
        <w:rPr>
          <w:rFonts w:ascii="Arial" w:eastAsia="Times New Roman" w:hAnsi="Arial" w:cs="Times New Roman"/>
          <w:b/>
          <w:bCs/>
          <w:color w:val="auto"/>
          <w:sz w:val="24"/>
          <w:szCs w:val="24"/>
          <w:lang w:val="en-IN" w:eastAsia="en-IN"/>
        </w:rPr>
        <w:t>B.Tech</w:t>
      </w:r>
      <w:proofErr w:type="spellEnd"/>
      <w:r w:rsidRPr="00885AAF">
        <w:rPr>
          <w:rFonts w:ascii="Arial" w:eastAsia="Times New Roman" w:hAnsi="Arial" w:cs="Times New Roman"/>
          <w:b/>
          <w:bCs/>
          <w:color w:val="auto"/>
          <w:sz w:val="24"/>
          <w:szCs w:val="24"/>
          <w:lang w:val="en-IN" w:eastAsia="en-IN"/>
        </w:rPr>
        <w:t xml:space="preserve"> – Computer Science &amp; Engineering</w:t>
      </w:r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br/>
        <w:t xml:space="preserve">Siddhartha Institute of Technology and Science, </w:t>
      </w:r>
      <w:proofErr w:type="spellStart"/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>Narapally</w:t>
      </w:r>
      <w:proofErr w:type="spellEnd"/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br/>
        <w:t>2022 – 2026 | CGPA: 8.2</w:t>
      </w:r>
    </w:p>
    <w:p w:rsidR="00796188" w:rsidRPr="00885AAF" w:rsidRDefault="00796188" w:rsidP="00796188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  <w:r w:rsidRPr="00885AAF">
        <w:rPr>
          <w:rFonts w:ascii="Arial" w:eastAsia="Times New Roman" w:hAnsi="Arial" w:cs="Times New Roman"/>
          <w:b/>
          <w:bCs/>
          <w:color w:val="auto"/>
          <w:sz w:val="24"/>
          <w:szCs w:val="24"/>
          <w:lang w:val="en-IN" w:eastAsia="en-IN"/>
        </w:rPr>
        <w:t>Intermediate (MPC)</w:t>
      </w:r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br/>
        <w:t xml:space="preserve">Narayana Junior College, </w:t>
      </w:r>
      <w:proofErr w:type="spellStart"/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>Vuyyuru</w:t>
      </w:r>
      <w:proofErr w:type="spellEnd"/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br/>
        <w:t>2020 – 2022 | Percentage: 70%</w:t>
      </w:r>
    </w:p>
    <w:p w:rsidR="00796188" w:rsidRPr="00885AAF" w:rsidRDefault="00796188" w:rsidP="00796188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  <w:r w:rsidRPr="00885AAF">
        <w:rPr>
          <w:rFonts w:ascii="Arial" w:eastAsia="Times New Roman" w:hAnsi="Arial" w:cs="Times New Roman"/>
          <w:b/>
          <w:bCs/>
          <w:color w:val="auto"/>
          <w:sz w:val="24"/>
          <w:szCs w:val="24"/>
          <w:lang w:val="en-IN" w:eastAsia="en-IN"/>
        </w:rPr>
        <w:t>SSC</w:t>
      </w:r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br/>
        <w:t xml:space="preserve">Narayana English Medium School, </w:t>
      </w:r>
      <w:proofErr w:type="spellStart"/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>Vuyyuru</w:t>
      </w:r>
      <w:proofErr w:type="spellEnd"/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br/>
        <w:t>2019 – 2020 | CGPA: 10.0</w:t>
      </w:r>
    </w:p>
    <w:p w:rsidR="00394A6D" w:rsidRPr="00885AAF" w:rsidRDefault="004A4668">
      <w:pPr>
        <w:pStyle w:val="Heading1"/>
        <w:rPr>
          <w:rFonts w:ascii="Arial" w:hAnsi="Arial"/>
        </w:rPr>
      </w:pPr>
      <w:r w:rsidRPr="00885AAF">
        <w:rPr>
          <w:rFonts w:ascii="Arial" w:hAnsi="Arial"/>
        </w:rPr>
        <w:t>Technical Skills</w:t>
      </w:r>
    </w:p>
    <w:p w:rsidR="00494D36" w:rsidRPr="00885AAF" w:rsidRDefault="00494D36" w:rsidP="00494D36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>Microsoft Excel, Google Sheets</w:t>
      </w:r>
    </w:p>
    <w:p w:rsidR="00494D36" w:rsidRPr="00885AAF" w:rsidRDefault="00494D36" w:rsidP="00494D36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>Power BI, Tableau</w:t>
      </w:r>
    </w:p>
    <w:p w:rsidR="00494D36" w:rsidRPr="00885AAF" w:rsidRDefault="00494D36" w:rsidP="00494D36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 xml:space="preserve">Data Cleaning, Data </w:t>
      </w:r>
      <w:proofErr w:type="spellStart"/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>Visualization</w:t>
      </w:r>
      <w:r w:rsidR="00885AAF"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>,SQL</w:t>
      </w:r>
      <w:proofErr w:type="spellEnd"/>
    </w:p>
    <w:p w:rsidR="00494D36" w:rsidRPr="00885AAF" w:rsidRDefault="00494D36" w:rsidP="00494D36">
      <w:pPr>
        <w:spacing w:before="100" w:beforeAutospacing="1" w:after="100" w:afterAutospacing="1"/>
        <w:rPr>
          <w:rStyle w:val="Strong"/>
          <w:rFonts w:ascii="Arial" w:hAnsi="Arial"/>
          <w:sz w:val="28"/>
        </w:rPr>
      </w:pPr>
      <w:r w:rsidRPr="00885AAF">
        <w:rPr>
          <w:rStyle w:val="Strong"/>
          <w:rFonts w:ascii="Arial" w:hAnsi="Arial"/>
          <w:sz w:val="28"/>
        </w:rPr>
        <w:t>Certifications</w:t>
      </w:r>
    </w:p>
    <w:p w:rsidR="00494D36" w:rsidRPr="00885AAF" w:rsidRDefault="00494D36" w:rsidP="00494D36">
      <w:pPr>
        <w:pStyle w:val="NormalWeb"/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/>
          <w:color w:val="auto"/>
          <w:lang w:val="en-IN" w:eastAsia="en-IN"/>
        </w:rPr>
      </w:pPr>
      <w:r w:rsidRPr="00885AAF">
        <w:rPr>
          <w:rFonts w:ascii="Arial" w:eastAsia="Times New Roman" w:hAnsi="Arial"/>
          <w:color w:val="auto"/>
          <w:lang w:val="en-IN" w:eastAsia="en-IN"/>
        </w:rPr>
        <w:t>Google Data Analytics (Coursera)</w:t>
      </w:r>
    </w:p>
    <w:p w:rsidR="00494D36" w:rsidRPr="00494D36" w:rsidRDefault="00494D36" w:rsidP="00494D36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  <w:r w:rsidRPr="00494D36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>Python Programming (Infosys Springboard)</w:t>
      </w:r>
    </w:p>
    <w:p w:rsidR="00494D36" w:rsidRPr="00494D36" w:rsidRDefault="00494D36" w:rsidP="00494D36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  <w:r w:rsidRPr="00494D36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 xml:space="preserve">AI Fundamentals (IBM </w:t>
      </w:r>
      <w:proofErr w:type="spellStart"/>
      <w:r w:rsidRPr="00494D36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>SkillsBuild</w:t>
      </w:r>
      <w:proofErr w:type="spellEnd"/>
      <w:r w:rsidRPr="00494D36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>)</w:t>
      </w:r>
    </w:p>
    <w:p w:rsidR="00494D36" w:rsidRPr="00885AAF" w:rsidRDefault="00494D36" w:rsidP="00494D36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  <w:r w:rsidRPr="00494D36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>SQL for Data Science (Coursera)</w:t>
      </w:r>
    </w:p>
    <w:p w:rsidR="00796188" w:rsidRPr="00885AAF" w:rsidRDefault="00796188" w:rsidP="00796188">
      <w:pPr>
        <w:spacing w:before="100" w:beforeAutospacing="1" w:after="100" w:afterAutospacing="1"/>
        <w:rPr>
          <w:rStyle w:val="Strong"/>
          <w:rFonts w:ascii="Arial" w:hAnsi="Arial"/>
          <w:sz w:val="28"/>
        </w:rPr>
      </w:pPr>
      <w:r w:rsidRPr="00885AAF">
        <w:rPr>
          <w:rStyle w:val="Strong"/>
          <w:rFonts w:ascii="Arial" w:hAnsi="Arial"/>
          <w:sz w:val="28"/>
        </w:rPr>
        <w:t>Projects</w:t>
      </w:r>
    </w:p>
    <w:p w:rsidR="00885AAF" w:rsidRPr="00885AAF" w:rsidRDefault="00885AAF" w:rsidP="00885AAF">
      <w:p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  <w:r w:rsidRPr="00885AAF">
        <w:rPr>
          <w:rFonts w:ascii="Arial" w:eastAsia="Times New Roman" w:hAnsi="Arial" w:cs="Times New Roman"/>
          <w:b/>
          <w:bCs/>
          <w:color w:val="auto"/>
          <w:sz w:val="24"/>
          <w:szCs w:val="24"/>
          <w:lang w:val="en-IN" w:eastAsia="en-IN"/>
        </w:rPr>
        <w:t>Phone Tracker App</w:t>
      </w:r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 xml:space="preserve"> – Python, Maps API</w:t>
      </w:r>
    </w:p>
    <w:p w:rsidR="00885AAF" w:rsidRPr="00885AAF" w:rsidRDefault="00885AAF" w:rsidP="00885AAF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>Built a Python-based mobile tracker using geolocation APIs.</w:t>
      </w:r>
    </w:p>
    <w:p w:rsidR="00885AAF" w:rsidRPr="00885AAF" w:rsidRDefault="00885AAF" w:rsidP="00885AAF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>Implemented a dashboard for real-time location visualization.</w:t>
      </w:r>
    </w:p>
    <w:p w:rsidR="00885AAF" w:rsidRPr="00885AAF" w:rsidRDefault="00885AAF" w:rsidP="00885AAF">
      <w:p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  <w:r w:rsidRPr="00885AAF">
        <w:rPr>
          <w:rFonts w:ascii="Arial" w:eastAsia="Times New Roman" w:hAnsi="Arial" w:cs="Times New Roman"/>
          <w:b/>
          <w:bCs/>
          <w:color w:val="auto"/>
          <w:sz w:val="24"/>
          <w:szCs w:val="24"/>
          <w:lang w:val="en-IN" w:eastAsia="en-IN"/>
        </w:rPr>
        <w:t>Sales Dashboard</w:t>
      </w:r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 xml:space="preserve"> – Power BI, Excel</w:t>
      </w:r>
    </w:p>
    <w:p w:rsidR="00885AAF" w:rsidRPr="00885AAF" w:rsidRDefault="00885AAF" w:rsidP="00885AAF">
      <w:pPr>
        <w:numPr>
          <w:ilvl w:val="0"/>
          <w:numId w:val="34"/>
        </w:num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>Visualized monthly sales KPIs with filters and slicers for trends.</w:t>
      </w:r>
    </w:p>
    <w:p w:rsidR="00885AAF" w:rsidRPr="00885AAF" w:rsidRDefault="00885AAF" w:rsidP="00885AAF">
      <w:p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  <w:r w:rsidRPr="00885AAF">
        <w:rPr>
          <w:rFonts w:ascii="Arial" w:eastAsia="Times New Roman" w:hAnsi="Arial" w:cs="Times New Roman"/>
          <w:b/>
          <w:bCs/>
          <w:color w:val="auto"/>
          <w:sz w:val="24"/>
          <w:szCs w:val="24"/>
          <w:lang w:val="en-IN" w:eastAsia="en-IN"/>
        </w:rPr>
        <w:t>Micro Data Analysis</w:t>
      </w:r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 xml:space="preserve"> – Python, Pandas, </w:t>
      </w:r>
      <w:proofErr w:type="spellStart"/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>Matplotlib</w:t>
      </w:r>
      <w:proofErr w:type="spellEnd"/>
    </w:p>
    <w:p w:rsidR="00885AAF" w:rsidRPr="00885AAF" w:rsidRDefault="00885AAF" w:rsidP="00885AAF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lastRenderedPageBreak/>
        <w:t xml:space="preserve">Cleaned and </w:t>
      </w:r>
      <w:proofErr w:type="spellStart"/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>analyzed</w:t>
      </w:r>
      <w:proofErr w:type="spellEnd"/>
      <w:r w:rsidRPr="00885AAF"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  <w:t xml:space="preserve"> real-world data; extracted insights with visuals.</w:t>
      </w:r>
    </w:p>
    <w:p w:rsidR="00885AAF" w:rsidRPr="00885AAF" w:rsidRDefault="00885AAF" w:rsidP="00885AAF">
      <w:pPr>
        <w:spacing w:before="100" w:beforeAutospacing="1" w:after="100" w:afterAutospacing="1"/>
        <w:rPr>
          <w:rStyle w:val="Strong"/>
          <w:rFonts w:ascii="Arial" w:hAnsi="Arial"/>
          <w:sz w:val="28"/>
        </w:rPr>
      </w:pPr>
      <w:r w:rsidRPr="00885AAF">
        <w:rPr>
          <w:rStyle w:val="Strong"/>
          <w:rFonts w:ascii="Arial" w:hAnsi="Arial"/>
          <w:sz w:val="28"/>
        </w:rPr>
        <w:t>Strengths &amp; Soft Skills</w:t>
      </w:r>
    </w:p>
    <w:p w:rsidR="00885AAF" w:rsidRPr="00885AAF" w:rsidRDefault="00885AAF" w:rsidP="00885AAF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Arial" w:hAnsi="Arial"/>
        </w:rPr>
      </w:pPr>
      <w:r w:rsidRPr="00885AAF">
        <w:rPr>
          <w:rFonts w:ascii="Arial" w:hAnsi="Arial"/>
        </w:rPr>
        <w:t>Problem Solving, Critical Thinking, Adaptability, Accountability, Team Collaboration, Leadership, Time Management, Communication, Networking, Creative &amp; Strategic Thinking</w:t>
      </w:r>
    </w:p>
    <w:p w:rsidR="00885AAF" w:rsidRPr="00885AAF" w:rsidRDefault="00885AAF" w:rsidP="00885AAF">
      <w:pPr>
        <w:spacing w:before="100" w:beforeAutospacing="1" w:after="100" w:afterAutospacing="1"/>
        <w:rPr>
          <w:rStyle w:val="Strong"/>
          <w:rFonts w:ascii="Arial" w:hAnsi="Arial"/>
          <w:sz w:val="28"/>
        </w:rPr>
      </w:pPr>
      <w:r w:rsidRPr="00885AAF">
        <w:rPr>
          <w:rStyle w:val="Strong"/>
          <w:rFonts w:ascii="Arial" w:hAnsi="Arial"/>
          <w:sz w:val="28"/>
        </w:rPr>
        <w:t>Hobbies &amp; Interests</w:t>
      </w:r>
    </w:p>
    <w:p w:rsidR="00885AAF" w:rsidRPr="00885AAF" w:rsidRDefault="00885AAF" w:rsidP="00885AAF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  <w:r w:rsidRPr="00885AAF">
        <w:rPr>
          <w:rFonts w:ascii="Arial" w:hAnsi="Arial"/>
        </w:rPr>
        <w:t>Stock Market, Blogging, Game Streaming, Content Creation, Motivational Speaking, Tree Plantation, Playing Cricket, Boxing</w:t>
      </w:r>
    </w:p>
    <w:p w:rsidR="00885AAF" w:rsidRPr="00885AAF" w:rsidRDefault="00885AAF" w:rsidP="00885AAF">
      <w:pPr>
        <w:spacing w:before="100" w:beforeAutospacing="1" w:after="100" w:afterAutospacing="1"/>
        <w:rPr>
          <w:rStyle w:val="Strong"/>
          <w:rFonts w:ascii="Arial" w:hAnsi="Arial"/>
          <w:sz w:val="28"/>
        </w:rPr>
      </w:pPr>
      <w:r w:rsidRPr="00885AAF">
        <w:rPr>
          <w:rStyle w:val="Strong"/>
          <w:rFonts w:ascii="Arial" w:hAnsi="Arial"/>
          <w:sz w:val="28"/>
        </w:rPr>
        <w:t>Languages Known</w:t>
      </w:r>
    </w:p>
    <w:p w:rsidR="00885AAF" w:rsidRPr="00885AAF" w:rsidRDefault="00885AAF" w:rsidP="00885AAF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  <w:r w:rsidRPr="00885AAF">
        <w:rPr>
          <w:rFonts w:ascii="Arial" w:hAnsi="Arial"/>
        </w:rPr>
        <w:t>Telugu, English, Hindi, Tamil</w:t>
      </w:r>
    </w:p>
    <w:p w:rsidR="00885AAF" w:rsidRPr="00885AAF" w:rsidRDefault="00885AAF" w:rsidP="00885AAF">
      <w:pPr>
        <w:pStyle w:val="Heading3"/>
        <w:rPr>
          <w:rStyle w:val="Strong"/>
          <w:rFonts w:ascii="Arial" w:eastAsiaTheme="minorHAnsi" w:hAnsi="Arial" w:cstheme="minorBidi"/>
          <w:color w:val="404040" w:themeColor="text1" w:themeTint="BF"/>
          <w:sz w:val="28"/>
          <w:szCs w:val="22"/>
        </w:rPr>
      </w:pPr>
      <w:r w:rsidRPr="00885AAF">
        <w:rPr>
          <w:rStyle w:val="Strong"/>
          <w:rFonts w:ascii="Arial" w:eastAsiaTheme="minorHAnsi" w:hAnsi="Arial" w:cstheme="minorBidi"/>
          <w:color w:val="404040" w:themeColor="text1" w:themeTint="BF"/>
          <w:sz w:val="28"/>
          <w:szCs w:val="22"/>
        </w:rPr>
        <w:t>Personal Details</w:t>
      </w:r>
    </w:p>
    <w:p w:rsidR="00885AAF" w:rsidRPr="00885AAF" w:rsidRDefault="00885AAF" w:rsidP="00885AAF">
      <w:pPr>
        <w:pStyle w:val="NormalWeb"/>
        <w:numPr>
          <w:ilvl w:val="0"/>
          <w:numId w:val="36"/>
        </w:numPr>
        <w:spacing w:before="100" w:beforeAutospacing="1" w:after="100" w:afterAutospacing="1"/>
        <w:rPr>
          <w:rFonts w:ascii="Arial" w:hAnsi="Arial"/>
        </w:rPr>
      </w:pPr>
      <w:r w:rsidRPr="00885AAF">
        <w:rPr>
          <w:rStyle w:val="Strong"/>
          <w:rFonts w:ascii="Arial" w:hAnsi="Arial"/>
        </w:rPr>
        <w:t>Date of Birth:</w:t>
      </w:r>
      <w:r w:rsidRPr="00885AAF">
        <w:rPr>
          <w:rFonts w:ascii="Arial" w:hAnsi="Arial"/>
        </w:rPr>
        <w:t xml:space="preserve"> 12 December 2005</w:t>
      </w:r>
    </w:p>
    <w:p w:rsidR="00885AAF" w:rsidRPr="00885AAF" w:rsidRDefault="00885AAF" w:rsidP="00885AAF">
      <w:pPr>
        <w:pStyle w:val="NormalWeb"/>
        <w:numPr>
          <w:ilvl w:val="0"/>
          <w:numId w:val="36"/>
        </w:numPr>
        <w:spacing w:before="100" w:beforeAutospacing="1" w:after="100" w:afterAutospacing="1"/>
        <w:rPr>
          <w:rFonts w:ascii="Arial" w:hAnsi="Arial"/>
        </w:rPr>
      </w:pPr>
      <w:r w:rsidRPr="00885AAF">
        <w:rPr>
          <w:rStyle w:val="Strong"/>
          <w:rFonts w:ascii="Arial" w:hAnsi="Arial"/>
        </w:rPr>
        <w:t>Father’s Name:</w:t>
      </w:r>
      <w:r w:rsidRPr="00885AAF">
        <w:rPr>
          <w:rFonts w:ascii="Arial" w:hAnsi="Arial"/>
        </w:rPr>
        <w:t xml:space="preserve"> K. Samba Siva Rao</w:t>
      </w:r>
    </w:p>
    <w:p w:rsidR="00885AAF" w:rsidRPr="00885AAF" w:rsidRDefault="00885AAF" w:rsidP="00885AAF">
      <w:pPr>
        <w:pStyle w:val="NormalWeb"/>
        <w:numPr>
          <w:ilvl w:val="0"/>
          <w:numId w:val="36"/>
        </w:numPr>
        <w:spacing w:before="100" w:beforeAutospacing="1" w:after="100" w:afterAutospacing="1"/>
        <w:rPr>
          <w:rFonts w:ascii="Arial" w:hAnsi="Arial"/>
        </w:rPr>
      </w:pPr>
      <w:r w:rsidRPr="00885AAF">
        <w:rPr>
          <w:rStyle w:val="Strong"/>
          <w:rFonts w:ascii="Arial" w:hAnsi="Arial"/>
        </w:rPr>
        <w:t>Mother’s Name:</w:t>
      </w:r>
      <w:r w:rsidRPr="00885AAF">
        <w:rPr>
          <w:rFonts w:ascii="Arial" w:hAnsi="Arial"/>
        </w:rPr>
        <w:t xml:space="preserve"> K. Naga </w:t>
      </w:r>
      <w:proofErr w:type="spellStart"/>
      <w:r w:rsidRPr="00885AAF">
        <w:rPr>
          <w:rFonts w:ascii="Arial" w:hAnsi="Arial"/>
        </w:rPr>
        <w:t>Sravanthi</w:t>
      </w:r>
      <w:proofErr w:type="spellEnd"/>
    </w:p>
    <w:p w:rsidR="00885AAF" w:rsidRPr="00885AAF" w:rsidRDefault="00885AAF" w:rsidP="00885AAF">
      <w:pPr>
        <w:pStyle w:val="NormalWeb"/>
        <w:numPr>
          <w:ilvl w:val="0"/>
          <w:numId w:val="36"/>
        </w:numPr>
        <w:spacing w:before="100" w:beforeAutospacing="1" w:after="100" w:afterAutospacing="1"/>
        <w:rPr>
          <w:rFonts w:ascii="Arial" w:hAnsi="Arial"/>
        </w:rPr>
      </w:pPr>
      <w:r w:rsidRPr="00885AAF">
        <w:rPr>
          <w:rStyle w:val="Strong"/>
          <w:rFonts w:ascii="Arial" w:hAnsi="Arial"/>
        </w:rPr>
        <w:t>Permanent Address:</w:t>
      </w:r>
      <w:r w:rsidRPr="00885AAF">
        <w:rPr>
          <w:rFonts w:ascii="Arial" w:hAnsi="Arial"/>
        </w:rPr>
        <w:t xml:space="preserve"> </w:t>
      </w:r>
      <w:proofErr w:type="spellStart"/>
      <w:r w:rsidRPr="00885AAF">
        <w:rPr>
          <w:rFonts w:ascii="Arial" w:hAnsi="Arial"/>
        </w:rPr>
        <w:t>Mantada</w:t>
      </w:r>
      <w:proofErr w:type="spellEnd"/>
      <w:r w:rsidRPr="00885AAF">
        <w:rPr>
          <w:rFonts w:ascii="Arial" w:hAnsi="Arial"/>
        </w:rPr>
        <w:t>, Krishna District, Andhra Pradesh – 521256</w:t>
      </w:r>
    </w:p>
    <w:p w:rsidR="00885AAF" w:rsidRPr="00885AAF" w:rsidRDefault="00885AAF" w:rsidP="00885AAF">
      <w:pPr>
        <w:pStyle w:val="NormalWeb"/>
        <w:numPr>
          <w:ilvl w:val="0"/>
          <w:numId w:val="36"/>
        </w:numPr>
        <w:spacing w:before="100" w:beforeAutospacing="1" w:after="100" w:afterAutospacing="1"/>
        <w:rPr>
          <w:rFonts w:ascii="Arial" w:hAnsi="Arial"/>
        </w:rPr>
      </w:pPr>
      <w:r w:rsidRPr="00885AAF">
        <w:rPr>
          <w:rStyle w:val="Strong"/>
          <w:rFonts w:ascii="Arial" w:hAnsi="Arial"/>
        </w:rPr>
        <w:t>Current Address:</w:t>
      </w:r>
      <w:r w:rsidRPr="00885AAF">
        <w:rPr>
          <w:rFonts w:ascii="Arial" w:hAnsi="Arial"/>
        </w:rPr>
        <w:t xml:space="preserve"> </w:t>
      </w:r>
      <w:proofErr w:type="spellStart"/>
      <w:r w:rsidRPr="00885AAF">
        <w:rPr>
          <w:rFonts w:ascii="Arial" w:hAnsi="Arial"/>
        </w:rPr>
        <w:t>Medipally</w:t>
      </w:r>
      <w:proofErr w:type="spellEnd"/>
      <w:r w:rsidRPr="00885AAF">
        <w:rPr>
          <w:rFonts w:ascii="Arial" w:hAnsi="Arial"/>
        </w:rPr>
        <w:t>, Hyderabad – 50098</w:t>
      </w:r>
    </w:p>
    <w:p w:rsidR="00885AAF" w:rsidRPr="00885AAF" w:rsidRDefault="00885AAF" w:rsidP="00885AAF">
      <w:pPr>
        <w:spacing w:before="100" w:beforeAutospacing="1" w:after="100" w:afterAutospacing="1"/>
        <w:rPr>
          <w:rStyle w:val="Strong"/>
          <w:rFonts w:ascii="Arial" w:hAnsi="Arial"/>
          <w:sz w:val="28"/>
        </w:rPr>
      </w:pPr>
      <w:r w:rsidRPr="00885AAF">
        <w:rPr>
          <w:rStyle w:val="Strong"/>
          <w:rFonts w:ascii="Arial" w:hAnsi="Arial"/>
          <w:sz w:val="28"/>
        </w:rPr>
        <w:t>Declaration</w:t>
      </w:r>
    </w:p>
    <w:p w:rsidR="00885AAF" w:rsidRPr="00885AAF" w:rsidRDefault="00885AAF" w:rsidP="00885AAF">
      <w:pPr>
        <w:pStyle w:val="NormalWeb"/>
        <w:spacing w:before="100" w:beforeAutospacing="1" w:after="100" w:afterAutospacing="1"/>
        <w:rPr>
          <w:rFonts w:ascii="Arial" w:hAnsi="Arial"/>
        </w:rPr>
      </w:pPr>
      <w:r w:rsidRPr="00885AAF">
        <w:rPr>
          <w:rFonts w:ascii="Arial" w:hAnsi="Arial"/>
        </w:rPr>
        <w:t>I hereby declare that the information provided above is true and correct to the best of my knowledge and belief.</w:t>
      </w:r>
    </w:p>
    <w:p w:rsidR="00885AAF" w:rsidRPr="00885AAF" w:rsidRDefault="00885AAF" w:rsidP="00885AAF">
      <w:pPr>
        <w:spacing w:before="100" w:beforeAutospacing="1" w:after="100" w:afterAutospacing="1"/>
        <w:ind w:left="720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</w:p>
    <w:p w:rsidR="00494D36" w:rsidRPr="00494D36" w:rsidRDefault="00494D36" w:rsidP="00494D36">
      <w:pPr>
        <w:spacing w:before="100" w:beforeAutospacing="1" w:after="100" w:afterAutospacing="1"/>
        <w:rPr>
          <w:rFonts w:ascii="Arial" w:eastAsia="Times New Roman" w:hAnsi="Arial" w:cs="Times New Roman"/>
          <w:color w:val="auto"/>
          <w:sz w:val="24"/>
          <w:szCs w:val="24"/>
          <w:lang w:val="en-IN" w:eastAsia="en-IN"/>
        </w:rPr>
      </w:pPr>
    </w:p>
    <w:p w:rsidR="00D56207" w:rsidRPr="00885AAF" w:rsidRDefault="00D56207" w:rsidP="00494D36">
      <w:pPr>
        <w:pStyle w:val="ListBullet"/>
        <w:numPr>
          <w:ilvl w:val="0"/>
          <w:numId w:val="0"/>
        </w:numPr>
        <w:ind w:left="360" w:hanging="360"/>
        <w:rPr>
          <w:rFonts w:ascii="Arial" w:hAnsi="Arial"/>
        </w:rPr>
      </w:pPr>
    </w:p>
    <w:sectPr w:rsidR="00D56207" w:rsidRPr="00885AAF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33B" w:rsidRDefault="0062233B">
      <w:pPr>
        <w:spacing w:after="0"/>
      </w:pPr>
      <w:r>
        <w:separator/>
      </w:r>
    </w:p>
  </w:endnote>
  <w:endnote w:type="continuationSeparator" w:id="0">
    <w:p w:rsidR="0062233B" w:rsidRDefault="006223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A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33B" w:rsidRDefault="0062233B">
      <w:pPr>
        <w:spacing w:after="0"/>
      </w:pPr>
      <w:r>
        <w:separator/>
      </w:r>
    </w:p>
  </w:footnote>
  <w:footnote w:type="continuationSeparator" w:id="0">
    <w:p w:rsidR="0062233B" w:rsidRDefault="006223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D8255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2E0118"/>
    <w:multiLevelType w:val="hybridMultilevel"/>
    <w:tmpl w:val="545838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912C1"/>
    <w:multiLevelType w:val="multilevel"/>
    <w:tmpl w:val="3C80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CE24AB"/>
    <w:multiLevelType w:val="multilevel"/>
    <w:tmpl w:val="C450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31723F"/>
    <w:multiLevelType w:val="multilevel"/>
    <w:tmpl w:val="65DC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95606A"/>
    <w:multiLevelType w:val="hybridMultilevel"/>
    <w:tmpl w:val="E410E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E3BA0"/>
    <w:multiLevelType w:val="hybridMultilevel"/>
    <w:tmpl w:val="2CD2D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24903"/>
    <w:multiLevelType w:val="hybridMultilevel"/>
    <w:tmpl w:val="57863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6C1069"/>
    <w:multiLevelType w:val="multilevel"/>
    <w:tmpl w:val="8698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C37984"/>
    <w:multiLevelType w:val="hybridMultilevel"/>
    <w:tmpl w:val="3D30C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87A0A"/>
    <w:multiLevelType w:val="hybridMultilevel"/>
    <w:tmpl w:val="690A2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1" w15:restartNumberingAfterBreak="0">
    <w:nsid w:val="40413EE3"/>
    <w:multiLevelType w:val="multilevel"/>
    <w:tmpl w:val="9A52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A95C3A"/>
    <w:multiLevelType w:val="multilevel"/>
    <w:tmpl w:val="AC2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54749"/>
    <w:multiLevelType w:val="hybridMultilevel"/>
    <w:tmpl w:val="E3421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145AE3"/>
    <w:multiLevelType w:val="hybridMultilevel"/>
    <w:tmpl w:val="F0F45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40BDB"/>
    <w:multiLevelType w:val="multilevel"/>
    <w:tmpl w:val="F516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46B5A"/>
    <w:multiLevelType w:val="hybridMultilevel"/>
    <w:tmpl w:val="6DAA8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C323E4"/>
    <w:multiLevelType w:val="multilevel"/>
    <w:tmpl w:val="3EE4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2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2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2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2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24"/>
  </w:num>
  <w:num w:numId="20">
    <w:abstractNumId w:val="23"/>
  </w:num>
  <w:num w:numId="21">
    <w:abstractNumId w:val="15"/>
  </w:num>
  <w:num w:numId="22">
    <w:abstractNumId w:val="22"/>
  </w:num>
  <w:num w:numId="23">
    <w:abstractNumId w:val="19"/>
  </w:num>
  <w:num w:numId="24">
    <w:abstractNumId w:val="18"/>
  </w:num>
  <w:num w:numId="25">
    <w:abstractNumId w:val="16"/>
  </w:num>
  <w:num w:numId="26">
    <w:abstractNumId w:val="10"/>
  </w:num>
  <w:num w:numId="27">
    <w:abstractNumId w:val="14"/>
  </w:num>
  <w:num w:numId="28">
    <w:abstractNumId w:val="25"/>
  </w:num>
  <w:num w:numId="29">
    <w:abstractNumId w:val="26"/>
  </w:num>
  <w:num w:numId="30">
    <w:abstractNumId w:val="21"/>
  </w:num>
  <w:num w:numId="31">
    <w:abstractNumId w:val="28"/>
  </w:num>
  <w:num w:numId="32">
    <w:abstractNumId w:val="27"/>
  </w:num>
  <w:num w:numId="33">
    <w:abstractNumId w:val="17"/>
  </w:num>
  <w:num w:numId="34">
    <w:abstractNumId w:val="12"/>
  </w:num>
  <w:num w:numId="35">
    <w:abstractNumId w:val="1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38"/>
    <w:rsid w:val="00121638"/>
    <w:rsid w:val="00374627"/>
    <w:rsid w:val="00394A6D"/>
    <w:rsid w:val="003F19B9"/>
    <w:rsid w:val="004476A1"/>
    <w:rsid w:val="00494D36"/>
    <w:rsid w:val="004A4668"/>
    <w:rsid w:val="005114E7"/>
    <w:rsid w:val="005E5E55"/>
    <w:rsid w:val="00616068"/>
    <w:rsid w:val="0062233B"/>
    <w:rsid w:val="006E401C"/>
    <w:rsid w:val="0077621B"/>
    <w:rsid w:val="00796188"/>
    <w:rsid w:val="007963CE"/>
    <w:rsid w:val="007D00B3"/>
    <w:rsid w:val="00885AAF"/>
    <w:rsid w:val="008916B6"/>
    <w:rsid w:val="008E10EB"/>
    <w:rsid w:val="009763C8"/>
    <w:rsid w:val="00A8131A"/>
    <w:rsid w:val="00B769EE"/>
    <w:rsid w:val="00C57E43"/>
    <w:rsid w:val="00C72B59"/>
    <w:rsid w:val="00CC75DB"/>
    <w:rsid w:val="00D33143"/>
    <w:rsid w:val="00D56207"/>
    <w:rsid w:val="00D765AF"/>
    <w:rsid w:val="00DD4208"/>
    <w:rsid w:val="00E52726"/>
    <w:rsid w:val="00EA2B92"/>
    <w:rsid w:val="00FA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F847C310-6DB6-43BA-A631-67234799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AF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1DB2C5BD5345F9A7DE464BF172E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8C579-354F-4011-96B2-C11DD458F9C1}"/>
      </w:docPartPr>
      <w:docPartBody>
        <w:p w:rsidR="00000000" w:rsidRDefault="00E55885">
          <w:pPr>
            <w:pStyle w:val="F21DB2C5BD5345F9A7DE464BF172E558"/>
          </w:pPr>
          <w:r>
            <w:t>Object</w:t>
          </w:r>
          <w:r>
            <w:t>ive</w:t>
          </w:r>
        </w:p>
      </w:docPartBody>
    </w:docPart>
    <w:docPart>
      <w:docPartPr>
        <w:name w:val="517695F6709945D594A78BF999FF7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9995B-04C6-49FE-A48F-FEABDFA52941}"/>
      </w:docPartPr>
      <w:docPartBody>
        <w:p w:rsidR="00000000" w:rsidRDefault="00E55885">
          <w:pPr>
            <w:pStyle w:val="517695F6709945D594A78BF999FF798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85"/>
    <w:rsid w:val="00E5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EFD3F34DA74F77B50EC2923ADD63F8">
    <w:name w:val="DAEFD3F34DA74F77B50EC2923ADD63F8"/>
  </w:style>
  <w:style w:type="paragraph" w:customStyle="1" w:styleId="2DA228F76F4D4FB68DF0673CDDD71A17">
    <w:name w:val="2DA228F76F4D4FB68DF0673CDDD71A17"/>
  </w:style>
  <w:style w:type="paragraph" w:customStyle="1" w:styleId="1BB78E5305474AF1A107EBFD02136690">
    <w:name w:val="1BB78E5305474AF1A107EBFD02136690"/>
  </w:style>
  <w:style w:type="paragraph" w:customStyle="1" w:styleId="A8217BE2779849D3861799860D99CB70">
    <w:name w:val="A8217BE2779849D3861799860D99CB70"/>
  </w:style>
  <w:style w:type="paragraph" w:customStyle="1" w:styleId="99E1F6E691BF4544804B91DD3CFA9A56">
    <w:name w:val="99E1F6E691BF4544804B91DD3CFA9A56"/>
  </w:style>
  <w:style w:type="paragraph" w:customStyle="1" w:styleId="F21DB2C5BD5345F9A7DE464BF172E558">
    <w:name w:val="F21DB2C5BD5345F9A7DE464BF172E558"/>
  </w:style>
  <w:style w:type="paragraph" w:customStyle="1" w:styleId="69C98981D31647E9ACC6C53BC9E78EFA">
    <w:name w:val="69C98981D31647E9ACC6C53BC9E78EFA"/>
  </w:style>
  <w:style w:type="paragraph" w:customStyle="1" w:styleId="517695F6709945D594A78BF999FF7987">
    <w:name w:val="517695F6709945D594A78BF999FF7987"/>
  </w:style>
  <w:style w:type="paragraph" w:customStyle="1" w:styleId="AF6165CA5AAF49E386A8A6F0780F77FD">
    <w:name w:val="AF6165CA5AAF49E386A8A6F0780F77FD"/>
  </w:style>
  <w:style w:type="paragraph" w:customStyle="1" w:styleId="080F8D73806949988B3E5E58E4E6F4EE">
    <w:name w:val="080F8D73806949988B3E5E58E4E6F4EE"/>
  </w:style>
  <w:style w:type="paragraph" w:customStyle="1" w:styleId="EEC8A8FBF15144C78D76421C854FFD4B">
    <w:name w:val="EEC8A8FBF15144C78D76421C854FFD4B"/>
  </w:style>
  <w:style w:type="paragraph" w:customStyle="1" w:styleId="97DB0D74DECB4026A52E8EC42DBE0C3E">
    <w:name w:val="97DB0D74DECB4026A52E8EC42DBE0C3E"/>
  </w:style>
  <w:style w:type="paragraph" w:customStyle="1" w:styleId="C9AE92AFE1494B1AB05F4E2C190A6FAA">
    <w:name w:val="C9AE92AFE1494B1AB05F4E2C190A6FAA"/>
  </w:style>
  <w:style w:type="paragraph" w:customStyle="1" w:styleId="1335DA201F834588B2B8BA778C344115">
    <w:name w:val="1335DA201F834588B2B8BA778C344115"/>
  </w:style>
  <w:style w:type="paragraph" w:customStyle="1" w:styleId="EA36720DFE0749B0B54393500D83EB65">
    <w:name w:val="EA36720DFE0749B0B54393500D83EB65"/>
  </w:style>
  <w:style w:type="paragraph" w:customStyle="1" w:styleId="7A3A339E316B475EABD68620A2C0D98A">
    <w:name w:val="7A3A339E316B475EABD68620A2C0D98A"/>
  </w:style>
  <w:style w:type="paragraph" w:customStyle="1" w:styleId="F5DF63C8CB8A4AB6AC94E14AFCC7EB25">
    <w:name w:val="F5DF63C8CB8A4AB6AC94E14AFCC7EB25"/>
  </w:style>
  <w:style w:type="paragraph" w:customStyle="1" w:styleId="F28D97D9188649FA81714E22762D2FC0">
    <w:name w:val="F28D97D9188649FA81714E22762D2FC0"/>
  </w:style>
  <w:style w:type="paragraph" w:customStyle="1" w:styleId="EF6852FD8CD34274ABD80A35BC039E6D">
    <w:name w:val="EF6852FD8CD34274ABD80A35BC039E6D"/>
  </w:style>
  <w:style w:type="paragraph" w:customStyle="1" w:styleId="9DD1164B4D6F41F386686A64E13041D4">
    <w:name w:val="9DD1164B4D6F41F386686A64E13041D4"/>
  </w:style>
  <w:style w:type="paragraph" w:customStyle="1" w:styleId="7063FE7344864D978709B7825348AD87">
    <w:name w:val="7063FE7344864D978709B7825348AD87"/>
  </w:style>
  <w:style w:type="paragraph" w:customStyle="1" w:styleId="D02E4BB37D4D41528EF5F7FA0270266E">
    <w:name w:val="D02E4BB37D4D41528EF5F7FA0270266E"/>
  </w:style>
  <w:style w:type="paragraph" w:customStyle="1" w:styleId="39B0B45A84D149B196BFB0A732C48043">
    <w:name w:val="39B0B45A84D149B196BFB0A732C48043"/>
  </w:style>
  <w:style w:type="paragraph" w:customStyle="1" w:styleId="17511C80EE204C7EACF3DCBBFE26F5DD">
    <w:name w:val="17511C80EE204C7EACF3DCBBFE26F5DD"/>
  </w:style>
  <w:style w:type="paragraph" w:customStyle="1" w:styleId="D41022D2E72247C1BC4DA826C1783D39">
    <w:name w:val="D41022D2E72247C1BC4DA826C1783D39"/>
  </w:style>
  <w:style w:type="paragraph" w:customStyle="1" w:styleId="761BEBF358DC40F1BDEC3373069DE96F">
    <w:name w:val="761BEBF358DC40F1BDEC3373069DE96F"/>
  </w:style>
  <w:style w:type="paragraph" w:customStyle="1" w:styleId="C0C5594E38F44060B09E8D448B5159A1">
    <w:name w:val="C0C5594E38F44060B09E8D448B5159A1"/>
  </w:style>
  <w:style w:type="paragraph" w:customStyle="1" w:styleId="B5762B39BA1144CC96DD0919243DD840">
    <w:name w:val="B5762B39BA1144CC96DD0919243DD840"/>
  </w:style>
  <w:style w:type="paragraph" w:customStyle="1" w:styleId="3725465B313E434A9C7B8E9F685F2281">
    <w:name w:val="3725465B313E434A9C7B8E9F685F2281"/>
  </w:style>
  <w:style w:type="paragraph" w:customStyle="1" w:styleId="3C92DE529F0549C4A12FF5DA03F980B8">
    <w:name w:val="3C92DE529F0549C4A12FF5DA03F980B8"/>
  </w:style>
  <w:style w:type="paragraph" w:customStyle="1" w:styleId="4140934A2D584639A0BE478341C68D79">
    <w:name w:val="4140934A2D584639A0BE478341C68D79"/>
  </w:style>
  <w:style w:type="paragraph" w:customStyle="1" w:styleId="B54F4137AB72425BA5273F3AB3EB586F">
    <w:name w:val="B54F4137AB72425BA5273F3AB3EB586F"/>
  </w:style>
  <w:style w:type="paragraph" w:customStyle="1" w:styleId="BA3542767D1F4FC0AF7444A401E756FA">
    <w:name w:val="BA3542767D1F4FC0AF7444A401E756FA"/>
  </w:style>
  <w:style w:type="paragraph" w:customStyle="1" w:styleId="41DAB1271EAE490BA1785685413B4D0C">
    <w:name w:val="41DAB1271EAE490BA1785685413B4D0C"/>
  </w:style>
  <w:style w:type="paragraph" w:customStyle="1" w:styleId="5D0FC07074854B1CB720632407ED2C11">
    <w:name w:val="5D0FC07074854B1CB720632407ED2C11"/>
  </w:style>
  <w:style w:type="paragraph" w:customStyle="1" w:styleId="1941725A56B344F99C6411A14357557C">
    <w:name w:val="1941725A56B344F99C6411A1435755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51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keywords/>
  <cp:lastModifiedBy>Acer</cp:lastModifiedBy>
  <cp:revision>4</cp:revision>
  <dcterms:created xsi:type="dcterms:W3CDTF">2025-06-16T08:37:00Z</dcterms:created>
  <dcterms:modified xsi:type="dcterms:W3CDTF">2025-06-16T09:28:00Z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